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3A0A9" w14:textId="132AF55A" w:rsidR="00D7124C" w:rsidRDefault="009F7B22" w:rsidP="00C90681">
      <w:pPr>
        <w:pStyle w:val="AutordoTrabalho"/>
      </w:pPr>
      <w:r>
        <w:t>ANDERSON DE MATOS GUIMARÃES</w:t>
      </w:r>
    </w:p>
    <w:p w14:paraId="74176129" w14:textId="6FD748CE" w:rsidR="00C90681" w:rsidRDefault="009F7B22" w:rsidP="00C90681">
      <w:pPr>
        <w:pStyle w:val="TtulodoTrabalho"/>
        <w:spacing w:before="6000"/>
      </w:pPr>
      <w:r>
        <w:t>GERENCIADOR DE TAREFAS</w:t>
      </w:r>
    </w:p>
    <w:p w14:paraId="111383E7" w14:textId="3DA4CB17" w:rsidR="00C90681" w:rsidRDefault="009F7B22" w:rsidP="009F7B22">
      <w:pPr>
        <w:pStyle w:val="LocaleData"/>
      </w:pPr>
      <w:r>
        <w:t>Brasília – DF</w:t>
      </w:r>
    </w:p>
    <w:p w14:paraId="34B7F3B5" w14:textId="3DF7A868" w:rsidR="00F36541" w:rsidRDefault="009F7B22" w:rsidP="009F7B22">
      <w:pPr>
        <w:pStyle w:val="LocaleData"/>
      </w:pPr>
      <w:r>
        <w:lastRenderedPageBreak/>
        <w:t>2024</w:t>
      </w:r>
    </w:p>
    <w:p w14:paraId="100D48D7" w14:textId="77777777" w:rsidR="00D7124C" w:rsidRDefault="00D7124C" w:rsidP="005B2BA4">
      <w:pPr>
        <w:sectPr w:rsidR="00D7124C" w:rsidSect="003309EF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68B00AAA" w14:textId="77777777" w:rsidR="00D7124C" w:rsidRDefault="00473A61" w:rsidP="001A3932">
      <w:pPr>
        <w:pStyle w:val="Instituio"/>
      </w:pPr>
      <w:r w:rsidRPr="00473A6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160FC0" wp14:editId="0567141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73999" cy="612000"/>
            <wp:effectExtent l="0" t="0" r="2540" b="0"/>
            <wp:wrapTopAndBottom/>
            <wp:docPr id="548130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30983" name="Imagem 5481309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999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serviço nacional de aprendizado comercial - senac</w:t>
      </w:r>
    </w:p>
    <w:p w14:paraId="4495FC31" w14:textId="77777777" w:rsidR="00C1362E" w:rsidRDefault="00473A61" w:rsidP="001A3932">
      <w:pPr>
        <w:pStyle w:val="Instituio"/>
      </w:pPr>
      <w:r>
        <w:t>coordenação de ciência de dados</w:t>
      </w:r>
    </w:p>
    <w:p w14:paraId="48F8B4DF" w14:textId="575316A0" w:rsidR="00C1362E" w:rsidRDefault="009F7B22" w:rsidP="00C1362E">
      <w:pPr>
        <w:pStyle w:val="AutorFolhadeRosto"/>
        <w:spacing w:before="720"/>
      </w:pPr>
      <w:r>
        <w:t>ANDERSON DE MATOS GUIMARÃES</w:t>
      </w:r>
    </w:p>
    <w:p w14:paraId="083FBD63" w14:textId="5DF020C6" w:rsidR="00C1362E" w:rsidRDefault="009F7B22" w:rsidP="00C1362E">
      <w:pPr>
        <w:pStyle w:val="TtulonaFolhadeRosto"/>
        <w:spacing w:before="3600"/>
      </w:pPr>
      <w:r>
        <w:t>GERENCIADOR DE TAREFAS</w:t>
      </w:r>
    </w:p>
    <w:p w14:paraId="137C6815" w14:textId="586C6871" w:rsidR="00C1362E" w:rsidRDefault="009F7B22" w:rsidP="00C1362E">
      <w:pPr>
        <w:pStyle w:val="NaturezadoTrabalho"/>
        <w:spacing w:before="360"/>
      </w:pPr>
      <w:r>
        <w:t xml:space="preserve">Projeto em </w:t>
      </w:r>
      <w:r w:rsidR="006377B9">
        <w:t xml:space="preserve">Linguagem de Programação </w:t>
      </w:r>
      <w:r>
        <w:t xml:space="preserve">Python apresentado à disciplina Linguagem Técnica de Programação da Faculdade de Tecnologia e Inovação Senac DF sob orientação do professor Esp. </w:t>
      </w:r>
      <w:r w:rsidRPr="009F7B22">
        <w:t>Clenio Emidio da Fonseca</w:t>
      </w:r>
      <w:r>
        <w:t xml:space="preserve"> para obtenção de nota no segundo bimestre.</w:t>
      </w:r>
    </w:p>
    <w:p w14:paraId="26B1AF6B" w14:textId="4E35A946" w:rsidR="00C1362E" w:rsidRDefault="009F7B22" w:rsidP="009F7B22">
      <w:pPr>
        <w:pStyle w:val="LocaleDatadaFolhadeRosto"/>
        <w:spacing w:before="4440"/>
      </w:pPr>
      <w:r>
        <w:t>Brasília – DF</w:t>
      </w:r>
    </w:p>
    <w:p w14:paraId="09A361C8" w14:textId="45068D1B" w:rsidR="00C1362E" w:rsidRPr="00C1362E" w:rsidRDefault="009F7B22" w:rsidP="009F7B22">
      <w:pPr>
        <w:pStyle w:val="LocaleDatadaFolhadeRosto"/>
        <w:spacing w:before="4440"/>
      </w:pPr>
      <w:r>
        <w:t>2024</w:t>
      </w:r>
    </w:p>
    <w:p w14:paraId="5BEAFB30" w14:textId="77777777" w:rsidR="00C90681" w:rsidRDefault="00C90681" w:rsidP="009F7B22">
      <w:pPr>
        <w:pStyle w:val="TtuloPrTextual"/>
        <w:sectPr w:rsidR="00C90681" w:rsidSect="003309EF"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14:paraId="51941162" w14:textId="0A031879" w:rsidR="00D7124C" w:rsidRDefault="009F7B22" w:rsidP="00A64CEA">
      <w:pPr>
        <w:pStyle w:val="Nomedoautornafolhadeaprovao"/>
      </w:pPr>
      <w:r>
        <w:lastRenderedPageBreak/>
        <w:t>aNDERSON DE MATOS GUIMARÃES</w:t>
      </w:r>
    </w:p>
    <w:p w14:paraId="386BBDF0" w14:textId="1887BF05" w:rsidR="001A3932" w:rsidRDefault="009F7B22" w:rsidP="001A3932">
      <w:pPr>
        <w:pStyle w:val="TtulonaFolhadeAprovao"/>
      </w:pPr>
      <w:r>
        <w:t>GERENCIADOR DE TAREFAS</w:t>
      </w:r>
    </w:p>
    <w:p w14:paraId="7CD36445" w14:textId="4E68BA00" w:rsidR="009F7B22" w:rsidRDefault="009F7B22" w:rsidP="00A64CEA">
      <w:pPr>
        <w:pStyle w:val="NaturezadoTrabalho"/>
        <w:spacing w:before="360"/>
      </w:pPr>
      <w:r w:rsidRPr="009F7B22">
        <w:t xml:space="preserve">Projeto em </w:t>
      </w:r>
      <w:r w:rsidR="006377B9">
        <w:t xml:space="preserve">Linguagem de Programação </w:t>
      </w:r>
      <w:r w:rsidRPr="009F7B22">
        <w:t>Python apresentado à disciplina Linguagem Técnica de Programação da Faculdade de Tecnologia e Inovação Senac DF sob orientação do professor Esp. Clenio Emidio da Fonseca para obtenção de nota no segundo bimestre</w:t>
      </w:r>
    </w:p>
    <w:p w14:paraId="4A336484" w14:textId="5A0FE4CB" w:rsidR="00A64CEA" w:rsidRDefault="009F7B22" w:rsidP="00A64CEA">
      <w:pPr>
        <w:pStyle w:val="NaturezadoTrabalho"/>
        <w:spacing w:before="360"/>
      </w:pPr>
      <w:r>
        <w:t>Brasília, 22 de novembro de 2024</w:t>
      </w:r>
      <w:r w:rsidR="00A64CEA">
        <w:t>.</w:t>
      </w:r>
    </w:p>
    <w:p w14:paraId="30A4071A" w14:textId="77777777" w:rsidR="00A64CEA" w:rsidRDefault="00A64CEA" w:rsidP="00A64CEA">
      <w:pPr>
        <w:pStyle w:val="Bancaexaminadora"/>
        <w:spacing w:before="1080"/>
      </w:pPr>
      <w:r>
        <w:t>banca examinadora</w:t>
      </w:r>
    </w:p>
    <w:p w14:paraId="1FB1408C" w14:textId="2AE72B63" w:rsidR="00A64CEA" w:rsidRDefault="00AD1420" w:rsidP="00AD1420">
      <w:pPr>
        <w:pStyle w:val="Assinatura"/>
      </w:pPr>
      <w:r>
        <w:t xml:space="preserve">Prof. </w:t>
      </w:r>
      <w:r w:rsidR="009F7B22">
        <w:t>Esp. Clenio Emídio da Fonseca</w:t>
      </w:r>
    </w:p>
    <w:p w14:paraId="6E05F500" w14:textId="0B98E334" w:rsidR="00AD1420" w:rsidRDefault="009F7B22" w:rsidP="00AD1420">
      <w:pPr>
        <w:pStyle w:val="Nomedainstituionaassinaturadafolhaderosto"/>
      </w:pPr>
      <w:r>
        <w:t>Faculdade de Tecnologia e Inovação Senac DF</w:t>
      </w:r>
    </w:p>
    <w:p w14:paraId="05779F43" w14:textId="77777777" w:rsidR="00D7124C" w:rsidRDefault="00D7124C">
      <w:pPr>
        <w:spacing w:after="160" w:line="259" w:lineRule="auto"/>
        <w:jc w:val="left"/>
      </w:pPr>
      <w:r>
        <w:br w:type="page"/>
      </w:r>
    </w:p>
    <w:p w14:paraId="1AB8F289" w14:textId="77777777" w:rsidR="009F6260" w:rsidRDefault="009F6260" w:rsidP="009F6260"/>
    <w:p w14:paraId="443D2C37" w14:textId="77777777" w:rsidR="009F6260" w:rsidRDefault="009F6260" w:rsidP="009F6260">
      <w:pPr>
        <w:pStyle w:val="Epgrafe"/>
        <w:spacing w:before="10800"/>
      </w:pPr>
      <w:r>
        <w:t>“</w:t>
      </w:r>
      <w:r w:rsidR="002D2B87">
        <w:t>Na medida em que a complexidade aumenta, precisamos de ferramentas mais poderosas para ajudar a gerenciar essa complexidade."</w:t>
      </w:r>
    </w:p>
    <w:p w14:paraId="242A37DA" w14:textId="77777777" w:rsidR="00790775" w:rsidRDefault="009F6260" w:rsidP="00790775">
      <w:pPr>
        <w:pStyle w:val="Epgrafe"/>
        <w:spacing w:before="10800"/>
        <w:sectPr w:rsidR="00790775" w:rsidSect="00790775">
          <w:headerReference w:type="default" r:id="rId9"/>
          <w:footerReference w:type="default" r:id="rId10"/>
          <w:pgSz w:w="11906" w:h="16838" w:code="9"/>
          <w:pgMar w:top="1701" w:right="1134" w:bottom="1134" w:left="1701" w:header="1134" w:footer="1134" w:gutter="0"/>
          <w:pgNumType w:start="4"/>
          <w:cols w:space="708"/>
          <w:docGrid w:linePitch="360"/>
        </w:sectPr>
      </w:pPr>
      <w:r>
        <w:t>(</w:t>
      </w:r>
      <w:r w:rsidR="002D2B87">
        <w:t>Guido van Rossum, criador da linguagem Python</w:t>
      </w:r>
      <w:r>
        <w:t>)</w:t>
      </w:r>
    </w:p>
    <w:p w14:paraId="518FED64" w14:textId="0F581C58" w:rsidR="005B2BA4" w:rsidRDefault="006377B9" w:rsidP="00790775">
      <w:pPr>
        <w:pStyle w:val="Ttulo1"/>
        <w:rPr>
          <w:noProof/>
        </w:rPr>
      </w:pPr>
      <w:r>
        <w:rPr>
          <w:noProof/>
        </w:rPr>
        <w:lastRenderedPageBreak/>
        <w:t>gerenciador de tarefas</w:t>
      </w:r>
    </w:p>
    <w:p w14:paraId="2DA78EA4" w14:textId="77777777" w:rsidR="006377B9" w:rsidRDefault="006377B9" w:rsidP="006377B9">
      <w:pPr>
        <w:pStyle w:val="Ttulo2"/>
        <w:spacing w:before="360" w:after="360"/>
      </w:pPr>
      <w:r>
        <w:t>Visão Geral</w:t>
      </w:r>
    </w:p>
    <w:p w14:paraId="1017E7EC" w14:textId="77777777" w:rsidR="006377B9" w:rsidRDefault="006377B9" w:rsidP="006377B9">
      <w:r>
        <w:t>O Gerenciador de Tarefas é um aplicativo desenvolvido em Python que tem como objetivo principal auxiliar os usuários a organizarem e gerenciarem suas tarefas de forma eficiente. Utilizando a biblioteca pandas para manipulação e armazenamento de dados e a biblioteca FPDF para geração de relatórios em PDF, o aplicativo oferece uma interface interativa para a realização de operações de CRUD (</w:t>
      </w:r>
      <w:r w:rsidRPr="006377B9">
        <w:rPr>
          <w:i/>
          <w:iCs/>
          <w:lang w:val="en-US"/>
        </w:rPr>
        <w:t>Create, Read, Update, Delete</w:t>
      </w:r>
      <w:r>
        <w:t>).</w:t>
      </w:r>
    </w:p>
    <w:p w14:paraId="40186D03" w14:textId="77777777" w:rsidR="006377B9" w:rsidRDefault="006377B9" w:rsidP="006377B9">
      <w:pPr>
        <w:pStyle w:val="Ttulo2"/>
        <w:spacing w:before="360" w:after="360"/>
      </w:pPr>
      <w:r>
        <w:t>Funcionalidades</w:t>
      </w:r>
    </w:p>
    <w:p w14:paraId="041AEA48" w14:textId="77777777" w:rsidR="006377B9" w:rsidRDefault="006377B9" w:rsidP="006377B9">
      <w:pPr>
        <w:pStyle w:val="Ttulo3"/>
        <w:spacing w:before="360" w:after="360"/>
      </w:pPr>
      <w:r>
        <w:t>Adicionar Tarefa (</w:t>
      </w:r>
      <w:r w:rsidRPr="006377B9">
        <w:rPr>
          <w:lang w:val="en-US"/>
        </w:rPr>
        <w:t>Create</w:t>
      </w:r>
      <w:r>
        <w:t>):</w:t>
      </w:r>
    </w:p>
    <w:p w14:paraId="1B61AF92" w14:textId="77777777" w:rsidR="006377B9" w:rsidRDefault="006377B9" w:rsidP="006377B9">
      <w:r>
        <w:t>Permite ao usuário adicionar novas tarefas ao sistema, incluindo uma descrição e uma prioridade (alta, média, baixa).</w:t>
      </w:r>
    </w:p>
    <w:p w14:paraId="4B39BA56" w14:textId="1DA69EFA" w:rsidR="006377B9" w:rsidRDefault="006377B9" w:rsidP="006377B9">
      <w:r>
        <w:t xml:space="preserve">As tarefas são armazenadas em um DataFrame do </w:t>
      </w:r>
      <w:r>
        <w:t>P</w:t>
      </w:r>
      <w:r>
        <w:t>andas para fácil manipulação e acesso.</w:t>
      </w:r>
    </w:p>
    <w:p w14:paraId="3950937C" w14:textId="77777777" w:rsidR="006377B9" w:rsidRDefault="006377B9" w:rsidP="006377B9">
      <w:pPr>
        <w:pStyle w:val="Ttulo3"/>
        <w:spacing w:before="360" w:after="360"/>
      </w:pPr>
      <w:r>
        <w:t>Exibir Tarefas (</w:t>
      </w:r>
      <w:r w:rsidRPr="006377B9">
        <w:rPr>
          <w:lang w:val="en-US"/>
        </w:rPr>
        <w:t>Read</w:t>
      </w:r>
      <w:r>
        <w:t>):</w:t>
      </w:r>
    </w:p>
    <w:p w14:paraId="4781FC14" w14:textId="77777777" w:rsidR="006377B9" w:rsidRDefault="006377B9" w:rsidP="006377B9">
      <w:r>
        <w:t>Exibe todas as tarefas atualmente armazenadas, listando a descrição e a prioridade de cada uma.</w:t>
      </w:r>
    </w:p>
    <w:p w14:paraId="69CD525C" w14:textId="15EF4BE1" w:rsidR="006377B9" w:rsidRDefault="006377B9" w:rsidP="006377B9">
      <w:r>
        <w:t xml:space="preserve">Utiliza a funcionalidade de impressão do </w:t>
      </w:r>
      <w:r>
        <w:t>P</w:t>
      </w:r>
      <w:r>
        <w:t>andas para mostrar os dados em formato tabular, tornando a visualização clara e organizada.</w:t>
      </w:r>
    </w:p>
    <w:p w14:paraId="3EEBE70B" w14:textId="77777777" w:rsidR="006377B9" w:rsidRDefault="006377B9" w:rsidP="006377B9">
      <w:pPr>
        <w:pStyle w:val="Ttulo3"/>
        <w:spacing w:before="360" w:after="360"/>
      </w:pPr>
      <w:r>
        <w:t>Atualizar Tarefa (Update):</w:t>
      </w:r>
    </w:p>
    <w:p w14:paraId="02478BD0" w14:textId="77777777" w:rsidR="006377B9" w:rsidRDefault="006377B9" w:rsidP="006377B9">
      <w:r>
        <w:t>Permite ao usuário atualizar as informações de uma tarefa existente, modificando tanto a descrição quanto a prioridade.</w:t>
      </w:r>
    </w:p>
    <w:p w14:paraId="4C4589EE" w14:textId="77777777" w:rsidR="006377B9" w:rsidRDefault="006377B9" w:rsidP="006377B9">
      <w:r>
        <w:t>Garante que as alterações sejam refletidas imediatamente no DataFrame.</w:t>
      </w:r>
    </w:p>
    <w:p w14:paraId="1F613CE5" w14:textId="77777777" w:rsidR="006377B9" w:rsidRDefault="006377B9" w:rsidP="006377B9">
      <w:pPr>
        <w:pStyle w:val="Ttulo3"/>
        <w:spacing w:before="360" w:after="360"/>
      </w:pPr>
      <w:r>
        <w:lastRenderedPageBreak/>
        <w:t>Remover Tarefa (Delete):</w:t>
      </w:r>
    </w:p>
    <w:p w14:paraId="2B7BE7FC" w14:textId="77777777" w:rsidR="006377B9" w:rsidRDefault="006377B9" w:rsidP="006377B9">
      <w:r>
        <w:t>Oferece a funcionalidade de remover uma tarefa específica com base no índice, proporcionando uma maneira simples de manter o sistema organizado e atualizado.</w:t>
      </w:r>
    </w:p>
    <w:p w14:paraId="7677D172" w14:textId="77777777" w:rsidR="006377B9" w:rsidRDefault="006377B9" w:rsidP="006377B9">
      <w:pPr>
        <w:pStyle w:val="Ttulo3"/>
        <w:spacing w:before="360" w:after="360"/>
      </w:pPr>
      <w:r>
        <w:t>Gerar Relatório em PDF:</w:t>
      </w:r>
    </w:p>
    <w:p w14:paraId="51A4DAC5" w14:textId="77777777" w:rsidR="006377B9" w:rsidRDefault="006377B9" w:rsidP="006377B9">
      <w:r>
        <w:t>Utiliza a biblioteca FPDF para gerar um relatório em PDF das tarefas atuais, incluindo suas descrições e prioridades.</w:t>
      </w:r>
    </w:p>
    <w:p w14:paraId="39918DBB" w14:textId="77777777" w:rsidR="006377B9" w:rsidRDefault="006377B9" w:rsidP="006377B9">
      <w:r>
        <w:t>O relatório é formatado de maneira a ser facilmente compreendido e pode ser salvo para futuras referências ou compartilhamento.</w:t>
      </w:r>
    </w:p>
    <w:p w14:paraId="620E9D2C" w14:textId="77777777" w:rsidR="006377B9" w:rsidRDefault="006377B9" w:rsidP="006377B9">
      <w:pPr>
        <w:pStyle w:val="Ttulo2"/>
        <w:spacing w:before="360" w:after="360"/>
      </w:pPr>
      <w:r>
        <w:t>Tecnologias Utilizadas</w:t>
      </w:r>
    </w:p>
    <w:p w14:paraId="43FEC4E9" w14:textId="77777777" w:rsidR="006377B9" w:rsidRDefault="006377B9" w:rsidP="006377B9">
      <w:pPr>
        <w:pStyle w:val="Ttulo3"/>
        <w:spacing w:before="360" w:after="360"/>
      </w:pPr>
      <w:r>
        <w:t>Python</w:t>
      </w:r>
    </w:p>
    <w:p w14:paraId="65B09BCA" w14:textId="48561E55" w:rsidR="006377B9" w:rsidRDefault="006377B9" w:rsidP="006377B9">
      <w:r>
        <w:t>Linguagem de programação utilizada para o desenvolvimento do aplicativo.</w:t>
      </w:r>
    </w:p>
    <w:p w14:paraId="2CBDE229" w14:textId="77777777" w:rsidR="006377B9" w:rsidRDefault="006377B9" w:rsidP="006377B9">
      <w:pPr>
        <w:pStyle w:val="Ttulo2"/>
        <w:spacing w:before="360" w:after="360"/>
      </w:pPr>
      <w:r>
        <w:t>Pandas</w:t>
      </w:r>
    </w:p>
    <w:p w14:paraId="4385C36F" w14:textId="3085E38D" w:rsidR="006377B9" w:rsidRDefault="006377B9" w:rsidP="006377B9">
      <w:r>
        <w:t>Biblioteca utilizada para manipulação de dados tabulares, facilitando operações de CRUD e armazenamento de tarefas.</w:t>
      </w:r>
    </w:p>
    <w:p w14:paraId="1E457AC2" w14:textId="77777777" w:rsidR="006377B9" w:rsidRDefault="006377B9" w:rsidP="006377B9">
      <w:pPr>
        <w:pStyle w:val="Ttulo3"/>
        <w:spacing w:before="360" w:after="360"/>
      </w:pPr>
      <w:r>
        <w:t>FPDF</w:t>
      </w:r>
    </w:p>
    <w:p w14:paraId="1725A452" w14:textId="4748431E" w:rsidR="006377B9" w:rsidRDefault="006377B9" w:rsidP="006377B9">
      <w:r>
        <w:t>Biblioteca utilizada para geração de relatórios em PDF, permitindo que os usuários exportem suas tarefas para um formato de documento portátil.</w:t>
      </w:r>
    </w:p>
    <w:p w14:paraId="7D269AAE" w14:textId="77777777" w:rsidR="006377B9" w:rsidRDefault="006377B9" w:rsidP="006377B9">
      <w:pPr>
        <w:pStyle w:val="Ttulo2"/>
        <w:spacing w:before="360" w:after="360"/>
      </w:pPr>
      <w:r>
        <w:t>Estrutura do Código</w:t>
      </w:r>
    </w:p>
    <w:p w14:paraId="4D08FDC5" w14:textId="77777777" w:rsidR="006377B9" w:rsidRDefault="006377B9" w:rsidP="006377B9">
      <w:r>
        <w:t>O código é organizado de forma modular, com funções dedicadas para cada operação (adicionar, exibir, atualizar, remover e gerar relatório). A função principal (</w:t>
      </w:r>
      <w:r w:rsidRPr="00790775">
        <w:rPr>
          <w:lang w:val="en-US"/>
        </w:rPr>
        <w:t>main</w:t>
      </w:r>
      <w:r>
        <w:t>) coordena a interação do usuário com o aplicativo através de um menu interativo, facilitando a navegação e utilização das funcionalidades.</w:t>
      </w:r>
    </w:p>
    <w:p w14:paraId="6CFC5272" w14:textId="77777777" w:rsidR="006377B9" w:rsidRDefault="006377B9" w:rsidP="006377B9"/>
    <w:p w14:paraId="26F3BE20" w14:textId="77777777" w:rsidR="006377B9" w:rsidRDefault="006377B9" w:rsidP="006377B9">
      <w:pPr>
        <w:pStyle w:val="Ttulo2"/>
        <w:spacing w:before="360" w:after="360"/>
      </w:pPr>
      <w:r>
        <w:lastRenderedPageBreak/>
        <w:t>Exemplo de Uso</w:t>
      </w:r>
    </w:p>
    <w:p w14:paraId="6FD19BE0" w14:textId="2683B9BA" w:rsidR="006377B9" w:rsidRDefault="006377B9" w:rsidP="006377B9">
      <w:pPr>
        <w:pStyle w:val="Ttulo3"/>
        <w:spacing w:before="360" w:after="360"/>
      </w:pPr>
      <w:r>
        <w:t>Adicionar Tarefa</w:t>
      </w:r>
    </w:p>
    <w:p w14:paraId="149DFF34" w14:textId="77777777" w:rsidR="006377B9" w:rsidRDefault="006377B9" w:rsidP="006377B9">
      <w:r>
        <w:t>O usuário escolhe a opção "Adicionar tarefa" no menu.</w:t>
      </w:r>
    </w:p>
    <w:p w14:paraId="12BC02E2" w14:textId="77777777" w:rsidR="006377B9" w:rsidRDefault="006377B9" w:rsidP="006377B9">
      <w:r>
        <w:t>Insere a descrição e a prioridade da nova tarefa.</w:t>
      </w:r>
    </w:p>
    <w:p w14:paraId="67D6057A" w14:textId="77777777" w:rsidR="006377B9" w:rsidRDefault="006377B9" w:rsidP="006377B9">
      <w:r>
        <w:t>A tarefa é adicionada ao DataFrame e confirmada ao usuário.</w:t>
      </w:r>
    </w:p>
    <w:p w14:paraId="59A1CCA0" w14:textId="3A58A4C9" w:rsidR="006377B9" w:rsidRDefault="006377B9" w:rsidP="006377B9">
      <w:pPr>
        <w:pStyle w:val="Ttulo3"/>
        <w:spacing w:before="360" w:after="360"/>
      </w:pPr>
      <w:r>
        <w:t>Exibir Tarefas</w:t>
      </w:r>
    </w:p>
    <w:p w14:paraId="760E0DF6" w14:textId="77777777" w:rsidR="006377B9" w:rsidRDefault="006377B9" w:rsidP="006377B9">
      <w:r>
        <w:t>O usuário escolhe a opção "Exibir tarefas" no menu.</w:t>
      </w:r>
    </w:p>
    <w:p w14:paraId="246D6ADB" w14:textId="77777777" w:rsidR="006377B9" w:rsidRDefault="006377B9" w:rsidP="006377B9">
      <w:r>
        <w:t>Todas as tarefas são exibidas no terminal em formato tabular.</w:t>
      </w:r>
    </w:p>
    <w:p w14:paraId="38EC177A" w14:textId="6A850B77" w:rsidR="006377B9" w:rsidRDefault="006377B9" w:rsidP="006377B9">
      <w:pPr>
        <w:pStyle w:val="Ttulo3"/>
        <w:spacing w:before="360" w:after="360"/>
      </w:pPr>
      <w:r>
        <w:t>Atualizar Tarefa</w:t>
      </w:r>
    </w:p>
    <w:p w14:paraId="3C5FB8B6" w14:textId="77777777" w:rsidR="006377B9" w:rsidRDefault="006377B9" w:rsidP="006377B9">
      <w:r>
        <w:t>O usuário escolhe a opção "Atualizar tarefa" no menu.</w:t>
      </w:r>
    </w:p>
    <w:p w14:paraId="49105026" w14:textId="77777777" w:rsidR="006377B9" w:rsidRDefault="006377B9" w:rsidP="006377B9">
      <w:r>
        <w:t>Insere o índice da tarefa a ser atualizada e as novas informações.</w:t>
      </w:r>
    </w:p>
    <w:p w14:paraId="490CCA01" w14:textId="77777777" w:rsidR="006377B9" w:rsidRDefault="006377B9" w:rsidP="006377B9">
      <w:r>
        <w:t>A tarefa é atualizada no DataFrame.</w:t>
      </w:r>
    </w:p>
    <w:p w14:paraId="5DA9E5B1" w14:textId="0D15C680" w:rsidR="006377B9" w:rsidRDefault="006377B9" w:rsidP="006377B9">
      <w:pPr>
        <w:pStyle w:val="Ttulo3"/>
        <w:spacing w:before="360" w:after="360"/>
      </w:pPr>
      <w:r>
        <w:t>Remover Tarefa</w:t>
      </w:r>
    </w:p>
    <w:p w14:paraId="27491EE5" w14:textId="77777777" w:rsidR="006377B9" w:rsidRDefault="006377B9" w:rsidP="006377B9">
      <w:r>
        <w:t>O usuário escolhe a opção "Remover tarefa" no menu.</w:t>
      </w:r>
    </w:p>
    <w:p w14:paraId="2D867B18" w14:textId="77777777" w:rsidR="006377B9" w:rsidRDefault="006377B9" w:rsidP="006377B9">
      <w:r>
        <w:t>Insere o índice da tarefa a ser removida.</w:t>
      </w:r>
    </w:p>
    <w:p w14:paraId="2A623FAC" w14:textId="77777777" w:rsidR="006377B9" w:rsidRDefault="006377B9" w:rsidP="006377B9">
      <w:r>
        <w:t>A tarefa é removida do DataFrame.</w:t>
      </w:r>
    </w:p>
    <w:p w14:paraId="7F5AB471" w14:textId="1E6537E4" w:rsidR="006377B9" w:rsidRDefault="006377B9" w:rsidP="006377B9">
      <w:pPr>
        <w:pStyle w:val="Ttulo3"/>
        <w:spacing w:before="360" w:after="360"/>
      </w:pPr>
      <w:r>
        <w:t>Gerar Relatório</w:t>
      </w:r>
    </w:p>
    <w:p w14:paraId="24BA36BF" w14:textId="77777777" w:rsidR="006377B9" w:rsidRDefault="006377B9" w:rsidP="006377B9">
      <w:r>
        <w:t>O usuário escolhe a opção "Gerar relatório" no menu.</w:t>
      </w:r>
    </w:p>
    <w:p w14:paraId="3AE700FA" w14:textId="77777777" w:rsidR="006377B9" w:rsidRDefault="006377B9" w:rsidP="006377B9">
      <w:r>
        <w:t>Um relatório em PDF é gerado e salvo no diretório do aplicativo.</w:t>
      </w:r>
    </w:p>
    <w:p w14:paraId="5B9EDD79" w14:textId="47BD2092" w:rsidR="006377B9" w:rsidRDefault="006377B9" w:rsidP="006377B9">
      <w:pPr>
        <w:pStyle w:val="Ttulo1"/>
      </w:pPr>
      <w:r>
        <w:lastRenderedPageBreak/>
        <w:t>Código</w:t>
      </w:r>
    </w:p>
    <w:p w14:paraId="69AD4691" w14:textId="72C8794E" w:rsidR="006377B9" w:rsidRDefault="006377B9" w:rsidP="006377B9">
      <w:r>
        <w:t>Abaixo segue o código</w:t>
      </w:r>
    </w:p>
    <w:p w14:paraId="531ECF6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import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pandas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pd</w:t>
      </w:r>
    </w:p>
    <w:p w14:paraId="6008C5F1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from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fpdf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import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FPDF</w:t>
      </w:r>
    </w:p>
    <w:p w14:paraId="4B9E889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1BEBD59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para adicionar uma tarefa (CREATE)</w:t>
      </w:r>
    </w:p>
    <w:p w14:paraId="416EB51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adicionar_tarefa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tarefas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):</w:t>
      </w:r>
    </w:p>
    <w:p w14:paraId="4F24F62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descricao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"Digite a descrição da tarefa: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58046A7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prioridade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"Digite a prioridade da tarefa (alta, média, baixa):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3C74724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nova_tarefa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'Descrição'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: descricao,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'Prioridade'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 prioridade}</w:t>
      </w:r>
    </w:p>
    <w:p w14:paraId="5A51DA7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tarefas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pd.concat([tarefas, pd.DataFrame([nova_tarefa])],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ignore_index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True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1137406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return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tarefas</w:t>
      </w:r>
    </w:p>
    <w:p w14:paraId="0FAD9CB6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1261B2E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para exibir todas as tarefas (READ)</w:t>
      </w:r>
    </w:p>
    <w:p w14:paraId="491A32D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exibir_tarefas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tarefas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):</w:t>
      </w:r>
    </w:p>
    <w:p w14:paraId="0D1E69C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PT" w:eastAsia="pt-PT"/>
          <w14:ligatures w14:val="none"/>
        </w:rPr>
        <w:t>\n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Tarefas:"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62CBFBA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(tarefas)</w:t>
      </w:r>
    </w:p>
    <w:p w14:paraId="4682677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13C8681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para atualizar uma tarefa (UPDATE)</w:t>
      </w:r>
    </w:p>
    <w:p w14:paraId="0A4D4F96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atualizar_tarefa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tarefas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):</w:t>
      </w:r>
    </w:p>
    <w:p w14:paraId="52F2E73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indice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PT" w:eastAsia="pt-PT"/>
          <w14:ligatures w14:val="none"/>
        </w:rPr>
        <w:t>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"Digite o índice da tarefa a ser atualizada: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))</w:t>
      </w:r>
    </w:p>
    <w:p w14:paraId="4B9BF10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&lt;=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indice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&lt;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len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(tarefas):</w:t>
      </w:r>
    </w:p>
    <w:p w14:paraId="387A9C85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nova_descricao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"Digite a nova descrição da tarefa: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52D36146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nova_prioridade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"Digite a nova prioridade da tarefa (alta, média, baixa):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124794CC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tarefas.loc[indice,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'Descrição'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]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nova_descricao</w:t>
      </w:r>
    </w:p>
    <w:p w14:paraId="5F240BD5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tarefas.loc[indice,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'Prioridade'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]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nova_prioridade</w:t>
      </w:r>
    </w:p>
    <w:p w14:paraId="04E6CD4A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else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255E3A5E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"Índice inválido."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2AF2019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return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tarefas</w:t>
      </w:r>
    </w:p>
    <w:p w14:paraId="2134B93B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7EB2D41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para remover uma tarefa (DELETE)</w:t>
      </w:r>
    </w:p>
    <w:p w14:paraId="2D7E5C87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remover_tarefa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tarefas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):</w:t>
      </w:r>
    </w:p>
    <w:p w14:paraId="63B0847A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indice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PT" w:eastAsia="pt-PT"/>
          <w14:ligatures w14:val="none"/>
        </w:rPr>
        <w:t>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"Digite o índice da tarefa a ser removida: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))</w:t>
      </w:r>
    </w:p>
    <w:p w14:paraId="05D7299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&lt;=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indice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&lt;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len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(tarefas):</w:t>
      </w:r>
    </w:p>
    <w:p w14:paraId="2A62731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tarefas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tarefas.drop(indice).reset_index(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drop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True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1DE559C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else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02B0D6EC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"Índice inválido."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5531C9B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return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tarefas</w:t>
      </w:r>
    </w:p>
    <w:p w14:paraId="721545BB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3521014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para gerar um relatório das tarefas em PDF</w:t>
      </w:r>
    </w:p>
    <w:p w14:paraId="4E3A113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gerar_relatorio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tarefas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):</w:t>
      </w:r>
    </w:p>
    <w:p w14:paraId="24B3A627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pdf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FPDF()</w:t>
      </w:r>
    </w:p>
    <w:p w14:paraId="1AF9F5F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pdf.add_page()</w:t>
      </w:r>
    </w:p>
    <w:p w14:paraId="025DEFBB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lastRenderedPageBreak/>
        <w:t>    pdf.set_font(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"Arial"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size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12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68C29B1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</w:p>
    <w:p w14:paraId="0CC4D07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pdf.cell(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200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txt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"Relatório de Tarefas"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ln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True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align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"C"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757E79E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pdf.cell(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200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txt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"---------------------"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ln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True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align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"C"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1016E1B1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</w:p>
    <w:p w14:paraId="58DD104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for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index, row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tarefas.iterrows():</w:t>
      </w:r>
    </w:p>
    <w:p w14:paraId="33C555F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    pdf.cell(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200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10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txt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 xml:space="preserve">"Tarefa 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index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 xml:space="preserve">: 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row[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'Descrição'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]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 xml:space="preserve"> (Prioridade: 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row[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'Prioridade'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]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)"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ln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True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3480DCF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</w:p>
    <w:p w14:paraId="4EA90A6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pdf.output(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"relatorio_tarefas.pdf"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4601E19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"Relatório gerado em 'relatorio_tarefas.pdf'."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51396B6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22DB063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para exibir o menu</w:t>
      </w:r>
    </w:p>
    <w:p w14:paraId="47897E96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exibir_menu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():</w:t>
      </w:r>
    </w:p>
    <w:p w14:paraId="00CA12D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t-PT" w:eastAsia="pt-PT"/>
          <w14:ligatures w14:val="none"/>
        </w:rPr>
        <w:t>\n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+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"="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*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50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63418D7B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'Menu de Gerenciamento de Tarefas'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:^50}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64DD9D8C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"="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*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50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24F1DE7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'1. Adicionar tarefa'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6DEFAC67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'2. Exibir tarefas'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1EB5E85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'3. Atualizar tarefa'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439E8A3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'4. Remover tarefa'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34289C65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'5. Gerar relatório'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1504AEA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f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{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'6. Sair'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}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6FADF07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"="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*</w:t>
      </w:r>
      <w:r w:rsidRPr="007907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PT" w:eastAsia="pt-PT"/>
          <w14:ligatures w14:val="none"/>
        </w:rPr>
        <w:t>50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7EEF32B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397876F5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PT" w:eastAsia="pt-PT"/>
          <w14:ligatures w14:val="none"/>
        </w:rPr>
        <w:t># Função principal</w:t>
      </w:r>
    </w:p>
    <w:p w14:paraId="5D7879EE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def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main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():</w:t>
      </w:r>
    </w:p>
    <w:p w14:paraId="71EA92F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tarefas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pd.DataFrame(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columns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[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'Descrição'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,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'Prioridade'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])</w:t>
      </w:r>
    </w:p>
    <w:p w14:paraId="4F164449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244683E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while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PT" w:eastAsia="pt-PT"/>
          <w14:ligatures w14:val="none"/>
        </w:rPr>
        <w:t>True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403F1786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    exibir_menu()</w:t>
      </w:r>
    </w:p>
    <w:p w14:paraId="4F764B04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input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"Escolha uma opção: 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0828C26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1EB6BD1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'1'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6381D74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    tarefas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adicionar_tarefa(tarefas)</w:t>
      </w:r>
    </w:p>
    <w:p w14:paraId="072BAAAA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'2'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313EEB4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        exibir_tarefas(tarefas)</w:t>
      </w:r>
    </w:p>
    <w:p w14:paraId="55D4495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'3'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4C0DC2C7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    tarefas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atualizar_tarefa(tarefas)</w:t>
      </w:r>
    </w:p>
    <w:p w14:paraId="46F62D06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'4'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6D2A2C1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    tarefas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remover_tarefa(tarefas)</w:t>
      </w:r>
    </w:p>
    <w:p w14:paraId="05EBA584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'5'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3C395CFF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        gerar_relatorio(tarefas)</w:t>
      </w:r>
    </w:p>
    <w:p w14:paraId="7FB16445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escolha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'6'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5360AFC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"Saindo..."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3F43C00E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break</w:t>
      </w:r>
    </w:p>
    <w:p w14:paraId="252BA85D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</w:t>
      </w: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else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16E6B20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            </w:t>
      </w:r>
      <w:r w:rsidRPr="007907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PT" w:eastAsia="pt-PT"/>
          <w14:ligatures w14:val="none"/>
        </w:rPr>
        <w:t>print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(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"Opção inválida. Tente novamente."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)</w:t>
      </w:r>
    </w:p>
    <w:p w14:paraId="2B47AF60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781FB5A3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PT" w:eastAsia="pt-PT"/>
          <w14:ligatures w14:val="none"/>
        </w:rPr>
        <w:t>if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PT" w:eastAsia="pt-PT"/>
          <w14:ligatures w14:val="none"/>
        </w:rPr>
        <w:t>__name__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PT" w:eastAsia="pt-PT"/>
          <w14:ligatures w14:val="none"/>
        </w:rPr>
        <w:t>==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 xml:space="preserve"> </w:t>
      </w:r>
      <w:r w:rsidRPr="007907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t-PT" w:eastAsia="pt-PT"/>
          <w14:ligatures w14:val="none"/>
        </w:rPr>
        <w:t>"__main__"</w:t>
      </w: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:</w:t>
      </w:r>
    </w:p>
    <w:p w14:paraId="73881E28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  <w:r w:rsidRPr="007907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  <w:t>    main()</w:t>
      </w:r>
    </w:p>
    <w:p w14:paraId="47F9CCC2" w14:textId="77777777" w:rsidR="00790775" w:rsidRPr="00790775" w:rsidRDefault="00790775" w:rsidP="00790775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PT" w:eastAsia="pt-PT"/>
          <w14:ligatures w14:val="none"/>
        </w:rPr>
      </w:pPr>
    </w:p>
    <w:p w14:paraId="03FB5C0F" w14:textId="77777777" w:rsidR="006377B9" w:rsidRPr="006377B9" w:rsidRDefault="006377B9" w:rsidP="006377B9"/>
    <w:p w14:paraId="3CCC2AAA" w14:textId="77777777" w:rsidR="006377B9" w:rsidRDefault="006377B9" w:rsidP="006377B9">
      <w:pPr>
        <w:pStyle w:val="Ttulo1"/>
      </w:pPr>
      <w:r>
        <w:lastRenderedPageBreak/>
        <w:t>Conclusão</w:t>
      </w:r>
    </w:p>
    <w:p w14:paraId="49CD908A" w14:textId="7F8D92D2" w:rsidR="006377B9" w:rsidRPr="006377B9" w:rsidRDefault="006377B9" w:rsidP="006377B9">
      <w:r>
        <w:t>O Gerenciador de Tarefas é uma ferramenta prática e eficiente para o gerenciamento de tarefas diárias, oferecendo uma interface amigável e funcionalidades robustas para garantir que as tarefas sejam organizadas, atualizadas e acessíveis de forma simples e rápida. A integração com pandas e FPDF permite uma gestão eficaz dos dados e a possibilidade de geração de relatórios em PDF, tornando o aplicativo uma solução completa para usuários que buscam melhorar sua produtividade e organização.</w:t>
      </w:r>
    </w:p>
    <w:sectPr w:rsidR="006377B9" w:rsidRPr="006377B9" w:rsidSect="00790775">
      <w:headerReference w:type="default" r:id="rId11"/>
      <w:pgSz w:w="11906" w:h="16838" w:code="9"/>
      <w:pgMar w:top="1701" w:right="1134" w:bottom="1134" w:left="1701" w:header="1134" w:footer="113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DD158" w14:textId="77777777" w:rsidR="009F7B22" w:rsidRDefault="009F7B22" w:rsidP="0098792F">
      <w:pPr>
        <w:spacing w:line="240" w:lineRule="auto"/>
      </w:pPr>
      <w:r>
        <w:separator/>
      </w:r>
    </w:p>
    <w:p w14:paraId="228BCDEC" w14:textId="77777777" w:rsidR="00790775" w:rsidRDefault="00790775"/>
  </w:endnote>
  <w:endnote w:type="continuationSeparator" w:id="0">
    <w:p w14:paraId="753D13D6" w14:textId="77777777" w:rsidR="009F7B22" w:rsidRDefault="009F7B22" w:rsidP="0098792F">
      <w:pPr>
        <w:spacing w:line="240" w:lineRule="auto"/>
      </w:pPr>
      <w:r>
        <w:continuationSeparator/>
      </w:r>
    </w:p>
    <w:p w14:paraId="3EFF064E" w14:textId="77777777" w:rsidR="00790775" w:rsidRDefault="00790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709FE" w14:textId="77777777" w:rsidR="00AD78A5" w:rsidRDefault="00AD78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6105B" w14:textId="77777777" w:rsidR="009F7B22" w:rsidRDefault="009F7B22" w:rsidP="0098792F">
      <w:pPr>
        <w:spacing w:line="240" w:lineRule="auto"/>
      </w:pPr>
      <w:r>
        <w:separator/>
      </w:r>
    </w:p>
    <w:p w14:paraId="4659E429" w14:textId="77777777" w:rsidR="00790775" w:rsidRDefault="00790775"/>
  </w:footnote>
  <w:footnote w:type="continuationSeparator" w:id="0">
    <w:p w14:paraId="0C108C16" w14:textId="77777777" w:rsidR="009F7B22" w:rsidRDefault="009F7B22" w:rsidP="0098792F">
      <w:pPr>
        <w:spacing w:line="240" w:lineRule="auto"/>
      </w:pPr>
      <w:r>
        <w:continuationSeparator/>
      </w:r>
    </w:p>
    <w:p w14:paraId="124FFCAF" w14:textId="77777777" w:rsidR="00790775" w:rsidRDefault="007907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1E925" w14:textId="77777777" w:rsidR="00790775" w:rsidRDefault="007907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970D" w14:textId="4C5A5F4C" w:rsidR="00790775" w:rsidRDefault="00790775" w:rsidP="00790775">
    <w:pPr>
      <w:pStyle w:val="Cabealho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A12DD"/>
    <w:multiLevelType w:val="hybridMultilevel"/>
    <w:tmpl w:val="363A9DA4"/>
    <w:lvl w:ilvl="0" w:tplc="3A3C600E">
      <w:start w:val="1"/>
      <w:numFmt w:val="bullet"/>
      <w:pStyle w:val="Subalne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31A22"/>
    <w:multiLevelType w:val="hybridMultilevel"/>
    <w:tmpl w:val="9092B04A"/>
    <w:lvl w:ilvl="0" w:tplc="6F429A4E">
      <w:start w:val="1"/>
      <w:numFmt w:val="lowerLetter"/>
      <w:pStyle w:val="Al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6856"/>
    <w:multiLevelType w:val="multilevel"/>
    <w:tmpl w:val="1200EB78"/>
    <w:lvl w:ilvl="0">
      <w:start w:val="1"/>
      <w:numFmt w:val="decimal"/>
      <w:pStyle w:val="Ttulo1"/>
      <w:suff w:val="space"/>
      <w:lvlText w:val="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6384870">
    <w:abstractNumId w:val="1"/>
  </w:num>
  <w:num w:numId="2" w16cid:durableId="1993561343">
    <w:abstractNumId w:val="0"/>
  </w:num>
  <w:num w:numId="3" w16cid:durableId="114150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22"/>
    <w:rsid w:val="001A3932"/>
    <w:rsid w:val="00202BD7"/>
    <w:rsid w:val="00251D4F"/>
    <w:rsid w:val="00270CA6"/>
    <w:rsid w:val="002D2B87"/>
    <w:rsid w:val="003309EF"/>
    <w:rsid w:val="00355EC6"/>
    <w:rsid w:val="0046410A"/>
    <w:rsid w:val="00473A61"/>
    <w:rsid w:val="005B2BA4"/>
    <w:rsid w:val="006377B9"/>
    <w:rsid w:val="0073416E"/>
    <w:rsid w:val="007763C9"/>
    <w:rsid w:val="00790775"/>
    <w:rsid w:val="008B2687"/>
    <w:rsid w:val="009851AB"/>
    <w:rsid w:val="0098792F"/>
    <w:rsid w:val="009F6260"/>
    <w:rsid w:val="009F7B22"/>
    <w:rsid w:val="00A64CEA"/>
    <w:rsid w:val="00AD1420"/>
    <w:rsid w:val="00AD78A5"/>
    <w:rsid w:val="00B01C70"/>
    <w:rsid w:val="00B74CD6"/>
    <w:rsid w:val="00C1362E"/>
    <w:rsid w:val="00C90681"/>
    <w:rsid w:val="00C91449"/>
    <w:rsid w:val="00D7124C"/>
    <w:rsid w:val="00F36541"/>
    <w:rsid w:val="00FD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254E"/>
  <w15:chartTrackingRefBased/>
  <w15:docId w15:val="{50A2901F-CFA1-4279-9733-2122364E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681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F36541"/>
    <w:pPr>
      <w:keepNext/>
      <w:keepLines/>
      <w:pageBreakBefore/>
      <w:numPr>
        <w:numId w:val="3"/>
      </w:numPr>
      <w:spacing w:afterLines="150" w:after="36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5B2BA4"/>
    <w:pPr>
      <w:keepNext/>
      <w:keepLines/>
      <w:numPr>
        <w:ilvl w:val="1"/>
        <w:numId w:val="3"/>
      </w:numPr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5B2BA4"/>
    <w:pPr>
      <w:keepNext/>
      <w:keepLines/>
      <w:numPr>
        <w:ilvl w:val="2"/>
        <w:numId w:val="3"/>
      </w:numPr>
      <w:spacing w:beforeLines="150" w:before="150" w:afterLines="150" w:after="150" w:line="360" w:lineRule="auto"/>
      <w:jc w:val="both"/>
      <w:outlineLvl w:val="2"/>
    </w:pPr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paragraph" w:styleId="Ttulo4">
    <w:name w:val="heading 4"/>
    <w:next w:val="Normal"/>
    <w:link w:val="Ttulo4Char"/>
    <w:autoRedefine/>
    <w:uiPriority w:val="9"/>
    <w:unhideWhenUsed/>
    <w:qFormat/>
    <w:rsid w:val="005B2BA4"/>
    <w:pPr>
      <w:keepNext/>
      <w:keepLines/>
      <w:numPr>
        <w:ilvl w:val="3"/>
        <w:numId w:val="3"/>
      </w:numPr>
      <w:spacing w:beforeLines="150" w:before="150" w:afterLines="150" w:after="150" w:line="360" w:lineRule="auto"/>
      <w:jc w:val="both"/>
      <w:outlineLvl w:val="3"/>
    </w:pPr>
    <w:rPr>
      <w:rFonts w:ascii="Arial" w:eastAsiaTheme="majorEastAsia" w:hAnsi="Arial" w:cstheme="majorBidi"/>
      <w:i/>
      <w:iCs/>
      <w:color w:val="000000" w:themeColor="text1"/>
      <w:sz w:val="24"/>
    </w:rPr>
  </w:style>
  <w:style w:type="paragraph" w:styleId="Ttulo5">
    <w:name w:val="heading 5"/>
    <w:next w:val="Normal"/>
    <w:link w:val="Ttulo5Char"/>
    <w:autoRedefine/>
    <w:uiPriority w:val="9"/>
    <w:unhideWhenUsed/>
    <w:qFormat/>
    <w:rsid w:val="00D7124C"/>
    <w:pPr>
      <w:keepNext/>
      <w:keepLines/>
      <w:numPr>
        <w:ilvl w:val="4"/>
        <w:numId w:val="3"/>
      </w:numPr>
      <w:spacing w:beforeLines="150" w:before="150" w:afterLines="150" w:after="150" w:line="360" w:lineRule="auto"/>
      <w:jc w:val="both"/>
      <w:outlineLvl w:val="4"/>
    </w:pPr>
    <w:rPr>
      <w:rFonts w:ascii="Arial" w:eastAsiaTheme="majorEastAsia" w:hAnsi="Arial" w:cstheme="majorBidi"/>
      <w:color w:val="000000" w:themeColor="text1"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92F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92F"/>
    <w:pPr>
      <w:keepNext/>
      <w:keepLines/>
      <w:numPr>
        <w:ilvl w:val="6"/>
        <w:numId w:val="3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92F"/>
    <w:pPr>
      <w:keepNext/>
      <w:keepLines/>
      <w:numPr>
        <w:ilvl w:val="7"/>
        <w:numId w:val="3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92F"/>
    <w:pPr>
      <w:keepNext/>
      <w:keepLines/>
      <w:numPr>
        <w:ilvl w:val="8"/>
        <w:numId w:val="3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541"/>
    <w:rPr>
      <w:rFonts w:ascii="Arial" w:eastAsiaTheme="majorEastAsia" w:hAnsi="Arial" w:cstheme="majorBidi"/>
      <w:b/>
      <w:caps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B2BA4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B2BA4"/>
    <w:rPr>
      <w:rFonts w:ascii="Arial" w:eastAsiaTheme="majorEastAsia" w:hAnsi="Arial" w:cstheme="majorBidi"/>
      <w:b/>
      <w:i/>
      <w:color w:val="000000" w:themeColor="text1"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5B2BA4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D7124C"/>
    <w:rPr>
      <w:rFonts w:ascii="Arial" w:eastAsiaTheme="majorEastAsia" w:hAnsi="Arial" w:cstheme="majorBidi"/>
      <w:color w:val="000000" w:themeColor="text1"/>
      <w:sz w:val="24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9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9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9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9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7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next w:val="Normal"/>
    <w:link w:val="CitaoChar"/>
    <w:autoRedefine/>
    <w:uiPriority w:val="29"/>
    <w:qFormat/>
    <w:rsid w:val="00251D4F"/>
    <w:pPr>
      <w:spacing w:after="0" w:line="360" w:lineRule="auto"/>
      <w:jc w:val="both"/>
    </w:pPr>
    <w:rPr>
      <w:rFonts w:ascii="Arial" w:hAnsi="Arial"/>
      <w:iCs/>
      <w:color w:val="000000" w:themeColor="text1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251D4F"/>
    <w:rPr>
      <w:rFonts w:ascii="Arial" w:hAnsi="Arial"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9879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792F"/>
    <w:rPr>
      <w:i/>
      <w:iCs/>
      <w:color w:val="0F4761" w:themeColor="accent1" w:themeShade="BF"/>
    </w:rPr>
  </w:style>
  <w:style w:type="paragraph" w:styleId="CitaoIntensa">
    <w:name w:val="Intense Quote"/>
    <w:next w:val="Normal"/>
    <w:link w:val="CitaoIntensaChar"/>
    <w:autoRedefine/>
    <w:uiPriority w:val="30"/>
    <w:qFormat/>
    <w:rsid w:val="0098792F"/>
    <w:pPr>
      <w:spacing w:beforeLines="150" w:before="150" w:afterLines="150" w:after="150" w:line="240" w:lineRule="auto"/>
      <w:ind w:left="2268"/>
      <w:jc w:val="both"/>
    </w:pPr>
    <w:rPr>
      <w:rFonts w:ascii="Arial" w:hAnsi="Arial"/>
      <w:iCs/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92F"/>
    <w:rPr>
      <w:rFonts w:ascii="Arial" w:hAnsi="Arial"/>
      <w:iCs/>
      <w:color w:val="000000" w:themeColor="text1"/>
    </w:rPr>
  </w:style>
  <w:style w:type="character" w:styleId="RefernciaIntensa">
    <w:name w:val="Intense Reference"/>
    <w:basedOn w:val="Fontepargpadro"/>
    <w:uiPriority w:val="32"/>
    <w:qFormat/>
    <w:rsid w:val="009879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link w:val="CabealhoChar"/>
    <w:autoRedefine/>
    <w:uiPriority w:val="99"/>
    <w:unhideWhenUsed/>
    <w:qFormat/>
    <w:rsid w:val="00AD78A5"/>
    <w:pPr>
      <w:tabs>
        <w:tab w:val="center" w:pos="4252"/>
        <w:tab w:val="right" w:pos="8504"/>
      </w:tabs>
      <w:spacing w:after="0" w:line="240" w:lineRule="auto"/>
      <w:jc w:val="right"/>
    </w:pPr>
    <w:rPr>
      <w:rFonts w:ascii="Arial" w:hAnsi="Arial"/>
      <w:color w:val="000000" w:themeColor="text1"/>
    </w:rPr>
  </w:style>
  <w:style w:type="character" w:customStyle="1" w:styleId="CabealhoChar">
    <w:name w:val="Cabeçalho Char"/>
    <w:basedOn w:val="Fontepargpadro"/>
    <w:link w:val="Cabealho"/>
    <w:uiPriority w:val="99"/>
    <w:rsid w:val="00AD78A5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98792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2F"/>
    <w:rPr>
      <w:rFonts w:ascii="Arial" w:hAnsi="Arial"/>
      <w:color w:val="000000" w:themeColor="text1"/>
      <w:sz w:val="24"/>
    </w:rPr>
  </w:style>
  <w:style w:type="paragraph" w:styleId="Legenda">
    <w:name w:val="caption"/>
    <w:next w:val="Imagem"/>
    <w:autoRedefine/>
    <w:uiPriority w:val="35"/>
    <w:unhideWhenUsed/>
    <w:qFormat/>
    <w:rsid w:val="007763C9"/>
    <w:pPr>
      <w:keepNext/>
      <w:spacing w:beforeLines="150" w:before="150" w:after="0" w:line="240" w:lineRule="auto"/>
      <w:ind w:left="1134" w:hanging="1134"/>
      <w:jc w:val="both"/>
    </w:pPr>
    <w:rPr>
      <w:rFonts w:ascii="Arial" w:hAnsi="Arial"/>
      <w:iCs/>
      <w:color w:val="000000" w:themeColor="text1"/>
      <w:szCs w:val="18"/>
    </w:rPr>
  </w:style>
  <w:style w:type="paragraph" w:customStyle="1" w:styleId="TtuloPrTextual">
    <w:name w:val="Título Pré Textual"/>
    <w:next w:val="Normal"/>
    <w:autoRedefine/>
    <w:qFormat/>
    <w:rsid w:val="009F7B22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sz w:val="24"/>
    </w:rPr>
  </w:style>
  <w:style w:type="paragraph" w:customStyle="1" w:styleId="TtuloPsTextual">
    <w:name w:val="Título Pós Textual"/>
    <w:basedOn w:val="Normal"/>
    <w:autoRedefine/>
    <w:qFormat/>
    <w:rsid w:val="00D7124C"/>
    <w:pPr>
      <w:keepNext/>
      <w:keepLines/>
      <w:pageBreakBefore/>
      <w:spacing w:afterLines="150" w:after="150"/>
      <w:jc w:val="center"/>
      <w:outlineLvl w:val="0"/>
    </w:pPr>
    <w:rPr>
      <w:b/>
      <w:caps/>
    </w:rPr>
  </w:style>
  <w:style w:type="paragraph" w:customStyle="1" w:styleId="Epgrafe">
    <w:name w:val="Epígrafe"/>
    <w:autoRedefine/>
    <w:qFormat/>
    <w:rsid w:val="009F6260"/>
    <w:pPr>
      <w:spacing w:beforeLines="4500" w:before="4500" w:after="0" w:line="240" w:lineRule="auto"/>
      <w:ind w:left="4253"/>
      <w:contextualSpacing/>
      <w:jc w:val="both"/>
    </w:pPr>
    <w:rPr>
      <w:rFonts w:ascii="Arial" w:hAnsi="Arial"/>
      <w:i/>
      <w:noProof/>
      <w:color w:val="000000" w:themeColor="text1"/>
      <w:sz w:val="24"/>
    </w:rPr>
  </w:style>
  <w:style w:type="paragraph" w:styleId="CabealhodoSumrio">
    <w:name w:val="TOC Heading"/>
    <w:next w:val="Normal"/>
    <w:autoRedefine/>
    <w:uiPriority w:val="39"/>
    <w:unhideWhenUsed/>
    <w:qFormat/>
    <w:rsid w:val="00251D4F"/>
    <w:pPr>
      <w:keepNext/>
      <w:keepLines/>
      <w:pageBreakBefore/>
      <w:spacing w:afterLines="150" w:after="360" w:line="360" w:lineRule="auto"/>
      <w:jc w:val="center"/>
    </w:pPr>
    <w:rPr>
      <w:rFonts w:ascii="Arial" w:hAnsi="Arial"/>
      <w:b/>
      <w:caps/>
      <w:noProof/>
      <w:color w:val="000000" w:themeColor="text1"/>
      <w:kern w:val="0"/>
      <w:sz w:val="24"/>
      <w:szCs w:val="32"/>
      <w:lang w:eastAsia="pt-BR"/>
      <w14:ligatures w14:val="none"/>
    </w:rPr>
  </w:style>
  <w:style w:type="paragraph" w:styleId="Sumrio1">
    <w:name w:val="toc 1"/>
    <w:next w:val="Normal"/>
    <w:autoRedefine/>
    <w:uiPriority w:val="39"/>
    <w:unhideWhenUsed/>
    <w:qFormat/>
    <w:rsid w:val="00F36541"/>
    <w:pPr>
      <w:tabs>
        <w:tab w:val="right" w:pos="9061"/>
      </w:tabs>
      <w:spacing w:after="0" w:line="360" w:lineRule="auto"/>
      <w:jc w:val="both"/>
    </w:pPr>
    <w:rPr>
      <w:rFonts w:ascii="Arial" w:hAnsi="Arial"/>
      <w:b/>
      <w:caps/>
      <w:color w:val="000000" w:themeColor="text1"/>
      <w:sz w:val="24"/>
    </w:rPr>
  </w:style>
  <w:style w:type="paragraph" w:styleId="Sumrio2">
    <w:name w:val="toc 2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color w:val="000000" w:themeColor="text1"/>
      <w:sz w:val="24"/>
    </w:rPr>
  </w:style>
  <w:style w:type="paragraph" w:styleId="Sumrio3">
    <w:name w:val="toc 3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b/>
      <w:i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9F6260"/>
    <w:rPr>
      <w:color w:val="467886" w:themeColor="hyperlink"/>
      <w:u w:val="single"/>
    </w:rPr>
  </w:style>
  <w:style w:type="paragraph" w:styleId="Sumrio4">
    <w:name w:val="toc 4"/>
    <w:next w:val="Normal"/>
    <w:autoRedefine/>
    <w:uiPriority w:val="39"/>
    <w:unhideWhenUsed/>
    <w:qFormat/>
    <w:rsid w:val="00AD78A5"/>
    <w:pPr>
      <w:spacing w:after="0" w:line="360" w:lineRule="auto"/>
      <w:jc w:val="both"/>
    </w:pPr>
    <w:rPr>
      <w:rFonts w:ascii="Arial" w:hAnsi="Arial"/>
      <w:i/>
      <w:color w:val="000000" w:themeColor="text1"/>
      <w:sz w:val="24"/>
    </w:rPr>
  </w:style>
  <w:style w:type="paragraph" w:styleId="Sumrio5">
    <w:name w:val="toc 5"/>
    <w:next w:val="Normal"/>
    <w:autoRedefine/>
    <w:uiPriority w:val="39"/>
    <w:unhideWhenUsed/>
    <w:qFormat/>
    <w:rsid w:val="00F36541"/>
    <w:pPr>
      <w:tabs>
        <w:tab w:val="left" w:pos="993"/>
        <w:tab w:val="right" w:pos="9061"/>
      </w:tabs>
      <w:spacing w:after="0" w:line="360" w:lineRule="auto"/>
      <w:jc w:val="both"/>
    </w:pPr>
    <w:rPr>
      <w:rFonts w:ascii="Arial" w:hAnsi="Arial"/>
      <w:color w:val="000000" w:themeColor="text1"/>
      <w:sz w:val="24"/>
      <w:u w:val="words"/>
    </w:rPr>
  </w:style>
  <w:style w:type="paragraph" w:styleId="Textodenotaderodap">
    <w:name w:val="footnote text"/>
    <w:link w:val="TextodenotaderodapChar"/>
    <w:autoRedefine/>
    <w:uiPriority w:val="99"/>
    <w:unhideWhenUsed/>
    <w:qFormat/>
    <w:rsid w:val="00251D4F"/>
    <w:pPr>
      <w:spacing w:after="0" w:line="240" w:lineRule="auto"/>
      <w:ind w:left="159" w:hanging="159"/>
      <w:jc w:val="both"/>
    </w:pPr>
    <w:rPr>
      <w:rFonts w:ascii="Arial" w:hAnsi="Arial"/>
      <w:color w:val="000000" w:themeColor="text1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251D4F"/>
    <w:rPr>
      <w:rFonts w:ascii="Arial" w:hAnsi="Arial"/>
      <w:color w:val="000000" w:themeColor="text1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1D4F"/>
    <w:rPr>
      <w:vertAlign w:val="superscript"/>
    </w:rPr>
  </w:style>
  <w:style w:type="paragraph" w:customStyle="1" w:styleId="Alnea">
    <w:name w:val="Alínea"/>
    <w:autoRedefine/>
    <w:qFormat/>
    <w:rsid w:val="00251D4F"/>
    <w:pPr>
      <w:numPr>
        <w:numId w:val="1"/>
      </w:numPr>
      <w:spacing w:after="0" w:line="360" w:lineRule="auto"/>
      <w:ind w:left="714" w:hanging="357"/>
      <w:jc w:val="both"/>
    </w:pPr>
    <w:rPr>
      <w:rFonts w:ascii="Arial" w:hAnsi="Arial"/>
      <w:noProof/>
      <w:color w:val="000000" w:themeColor="text1"/>
      <w:sz w:val="24"/>
    </w:rPr>
  </w:style>
  <w:style w:type="paragraph" w:customStyle="1" w:styleId="Subalnea">
    <w:name w:val="Subalínea"/>
    <w:autoRedefine/>
    <w:qFormat/>
    <w:rsid w:val="00251D4F"/>
    <w:pPr>
      <w:numPr>
        <w:numId w:val="2"/>
      </w:numPr>
      <w:spacing w:after="0" w:line="360" w:lineRule="auto"/>
      <w:ind w:left="1071" w:hanging="357"/>
      <w:jc w:val="both"/>
    </w:pPr>
    <w:rPr>
      <w:rFonts w:ascii="Arial" w:hAnsi="Arial"/>
      <w:color w:val="000000" w:themeColor="text1"/>
      <w:sz w:val="24"/>
    </w:rPr>
  </w:style>
  <w:style w:type="paragraph" w:customStyle="1" w:styleId="LocaleData">
    <w:name w:val="Local e Data"/>
    <w:autoRedefine/>
    <w:qFormat/>
    <w:rsid w:val="009F7B22"/>
    <w:pPr>
      <w:spacing w:beforeLines="2700" w:before="6480" w:after="0" w:line="360" w:lineRule="auto"/>
      <w:contextualSpacing/>
      <w:jc w:val="center"/>
    </w:pPr>
    <w:rPr>
      <w:rFonts w:ascii="Arial" w:hAnsi="Arial"/>
      <w:color w:val="000000" w:themeColor="text1"/>
      <w:sz w:val="24"/>
    </w:rPr>
  </w:style>
  <w:style w:type="paragraph" w:customStyle="1" w:styleId="TtulodoTrabalho">
    <w:name w:val="Título do Trabalho"/>
    <w:next w:val="Subttulodotrabalho"/>
    <w:autoRedefine/>
    <w:qFormat/>
    <w:rsid w:val="00C90681"/>
    <w:pPr>
      <w:spacing w:beforeLines="2500" w:before="25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dotrabalho">
    <w:name w:val="Subtítulo do trabalho"/>
    <w:autoRedefine/>
    <w:qFormat/>
    <w:rsid w:val="00C90681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AutordoTrabalho">
    <w:name w:val="Autor do Trabalho"/>
    <w:autoRedefine/>
    <w:qFormat/>
    <w:rsid w:val="001A3932"/>
    <w:pPr>
      <w:spacing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Instituio">
    <w:name w:val="Instituição"/>
    <w:autoRedefine/>
    <w:qFormat/>
    <w:rsid w:val="001A3932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AutorFolhadeRosto">
    <w:name w:val="Autor Folha de Rosto"/>
    <w:autoRedefine/>
    <w:qFormat/>
    <w:rsid w:val="001A3932"/>
    <w:pPr>
      <w:spacing w:beforeLines="300" w:before="300"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Rosto">
    <w:name w:val="Título na Folha de Rosto"/>
    <w:next w:val="Normal"/>
    <w:autoRedefine/>
    <w:qFormat/>
    <w:rsid w:val="001A3932"/>
    <w:pPr>
      <w:spacing w:beforeLines="1500" w:before="15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Rosto">
    <w:name w:val="Subtítulo na Folha de Rosto"/>
    <w:next w:val="Normal"/>
    <w:autoRedefine/>
    <w:qFormat/>
    <w:rsid w:val="00C1362E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NaturezadoTrabalho">
    <w:name w:val="Natureza do Trabalho"/>
    <w:autoRedefine/>
    <w:qFormat/>
    <w:rsid w:val="001A3932"/>
    <w:pPr>
      <w:spacing w:beforeLines="150" w:before="150" w:after="0" w:line="240" w:lineRule="auto"/>
      <w:ind w:left="4253"/>
      <w:jc w:val="both"/>
    </w:pPr>
    <w:rPr>
      <w:rFonts w:ascii="Arial" w:hAnsi="Arial"/>
      <w:color w:val="000000" w:themeColor="text1"/>
    </w:rPr>
  </w:style>
  <w:style w:type="paragraph" w:customStyle="1" w:styleId="LocaleDatadaFolhadeRosto">
    <w:name w:val="Local e Data da Folha de Rosto"/>
    <w:autoRedefine/>
    <w:qFormat/>
    <w:rsid w:val="009F7B22"/>
    <w:pPr>
      <w:spacing w:beforeLines="1850" w:before="1850" w:after="0" w:line="360" w:lineRule="auto"/>
      <w:contextualSpacing/>
      <w:jc w:val="center"/>
    </w:pPr>
    <w:rPr>
      <w:rFonts w:ascii="Arial" w:hAnsi="Arial"/>
      <w:color w:val="000000" w:themeColor="text1"/>
    </w:rPr>
  </w:style>
  <w:style w:type="paragraph" w:customStyle="1" w:styleId="Nomedoautornafolhadeaprovao">
    <w:name w:val="Nome do autor na folha de aprovação"/>
    <w:next w:val="TtulonaFolhadeAprovao"/>
    <w:autoRedefine/>
    <w:qFormat/>
    <w:rsid w:val="00A64CEA"/>
    <w:pPr>
      <w:spacing w:after="0" w:line="360" w:lineRule="auto"/>
      <w:contextualSpacing/>
      <w:jc w:val="center"/>
    </w:pPr>
    <w:rPr>
      <w:rFonts w:ascii="Arial" w:hAnsi="Arial"/>
      <w:caps/>
      <w:color w:val="000000" w:themeColor="text1"/>
      <w:sz w:val="24"/>
    </w:rPr>
  </w:style>
  <w:style w:type="paragraph" w:customStyle="1" w:styleId="TtulonaFolhadeAprovao">
    <w:name w:val="Título na Folha de Aprovação"/>
    <w:next w:val="Subttulonafolhadeaprovao"/>
    <w:autoRedefine/>
    <w:qFormat/>
    <w:rsid w:val="001A3932"/>
    <w:pPr>
      <w:spacing w:beforeLines="750" w:before="1800" w:after="0" w:line="360" w:lineRule="auto"/>
      <w:jc w:val="center"/>
    </w:pPr>
    <w:rPr>
      <w:rFonts w:ascii="Arial" w:hAnsi="Arial"/>
      <w:b/>
      <w:caps/>
      <w:color w:val="000000" w:themeColor="text1"/>
      <w:sz w:val="24"/>
    </w:rPr>
  </w:style>
  <w:style w:type="paragraph" w:customStyle="1" w:styleId="Subttulonafolhadeaprovao">
    <w:name w:val="Subtítulo na folha de aprovação"/>
    <w:next w:val="Normal"/>
    <w:autoRedefine/>
    <w:qFormat/>
    <w:rsid w:val="001A3932"/>
    <w:pPr>
      <w:spacing w:after="0" w:line="360" w:lineRule="auto"/>
      <w:jc w:val="center"/>
    </w:pPr>
    <w:rPr>
      <w:rFonts w:ascii="Arial" w:hAnsi="Arial"/>
      <w:b/>
      <w:color w:val="000000" w:themeColor="text1"/>
      <w:sz w:val="24"/>
    </w:rPr>
  </w:style>
  <w:style w:type="paragraph" w:customStyle="1" w:styleId="ObjetivonaFolhadeAprovao">
    <w:name w:val="Objetivo na Folha de Aprovação"/>
    <w:next w:val="Normal"/>
    <w:autoRedefine/>
    <w:qFormat/>
    <w:rsid w:val="00A64CEA"/>
    <w:pPr>
      <w:spacing w:beforeLines="750" w:before="1800"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Bancaexaminadora">
    <w:name w:val="Banca examinadora"/>
    <w:next w:val="Assinatura"/>
    <w:autoRedefine/>
    <w:qFormat/>
    <w:rsid w:val="00A64CEA"/>
    <w:pPr>
      <w:spacing w:beforeLines="450" w:before="450" w:after="0" w:line="360" w:lineRule="auto"/>
      <w:jc w:val="center"/>
    </w:pPr>
    <w:rPr>
      <w:rFonts w:ascii="Arial" w:hAnsi="Arial"/>
      <w:caps/>
      <w:color w:val="000000" w:themeColor="text1"/>
      <w:sz w:val="24"/>
    </w:rPr>
  </w:style>
  <w:style w:type="paragraph" w:styleId="Assinatura">
    <w:name w:val="Signature"/>
    <w:next w:val="Nomedainstituionaassinaturadafolhaderosto"/>
    <w:link w:val="AssinaturaChar"/>
    <w:autoRedefine/>
    <w:uiPriority w:val="99"/>
    <w:unhideWhenUsed/>
    <w:qFormat/>
    <w:rsid w:val="00AD1420"/>
    <w:pPr>
      <w:pBdr>
        <w:top w:val="single" w:sz="8" w:space="1" w:color="000000" w:themeColor="text1"/>
      </w:pBdr>
      <w:spacing w:beforeLines="500" w:before="1200" w:after="0" w:line="240" w:lineRule="auto"/>
      <w:ind w:left="1134" w:right="1134"/>
      <w:jc w:val="center"/>
    </w:pPr>
    <w:rPr>
      <w:rFonts w:ascii="Arial" w:hAnsi="Arial"/>
      <w:color w:val="000000" w:themeColor="text1"/>
      <w:sz w:val="24"/>
    </w:rPr>
  </w:style>
  <w:style w:type="character" w:customStyle="1" w:styleId="AssinaturaChar">
    <w:name w:val="Assinatura Char"/>
    <w:basedOn w:val="Fontepargpadro"/>
    <w:link w:val="Assinatura"/>
    <w:uiPriority w:val="99"/>
    <w:rsid w:val="00AD1420"/>
    <w:rPr>
      <w:rFonts w:ascii="Arial" w:hAnsi="Arial"/>
      <w:color w:val="000000" w:themeColor="text1"/>
      <w:sz w:val="24"/>
    </w:rPr>
  </w:style>
  <w:style w:type="paragraph" w:customStyle="1" w:styleId="Nomedainstituionaassinaturadafolhaderosto">
    <w:name w:val="Nome da instituição na assinatura da folha de rosto"/>
    <w:next w:val="Normal"/>
    <w:autoRedefine/>
    <w:qFormat/>
    <w:rsid w:val="00AD1420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next w:val="Normal"/>
    <w:autoRedefine/>
    <w:qFormat/>
    <w:rsid w:val="00AD1420"/>
    <w:pPr>
      <w:spacing w:after="0" w:line="240" w:lineRule="auto"/>
      <w:jc w:val="center"/>
    </w:pPr>
    <w:rPr>
      <w:rFonts w:ascii="Arial" w:hAnsi="Arial"/>
      <w:noProof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AD1420"/>
    <w:rPr>
      <w:color w:val="605E5C"/>
      <w:shd w:val="clear" w:color="auto" w:fill="E1DFDD"/>
    </w:rPr>
  </w:style>
  <w:style w:type="paragraph" w:customStyle="1" w:styleId="Fontedasilustraoes">
    <w:name w:val="Fonte das ilustraçãoes"/>
    <w:next w:val="Normal"/>
    <w:autoRedefine/>
    <w:qFormat/>
    <w:rsid w:val="00AD1420"/>
    <w:pPr>
      <w:spacing w:afterLines="150" w:after="150" w:line="240" w:lineRule="auto"/>
      <w:jc w:val="both"/>
    </w:pPr>
    <w:rPr>
      <w:rFonts w:ascii="Arial" w:hAnsi="Arial"/>
      <w:color w:val="000000" w:themeColor="text1"/>
    </w:rPr>
  </w:style>
  <w:style w:type="paragraph" w:styleId="Bibliografia">
    <w:name w:val="Bibliography"/>
    <w:next w:val="Normal"/>
    <w:autoRedefine/>
    <w:uiPriority w:val="37"/>
    <w:unhideWhenUsed/>
    <w:qFormat/>
    <w:rsid w:val="00270CA6"/>
    <w:pPr>
      <w:spacing w:afterLines="100" w:after="100" w:line="240" w:lineRule="auto"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1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OneDrive\Documentos\cursos\pasta_faculdade_senac\abnt\modelo_abnt_fac_sena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2CE0C-B90B-4739-B9C9-F1FC29B3E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modelo_abnt_fac_senac.dotx</Template>
  <TotalTime>29</TotalTime>
  <Pages>11</Pages>
  <Words>1211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2024-11-20T13:34:00Z</dcterms:created>
  <dcterms:modified xsi:type="dcterms:W3CDTF">2024-11-20T14:03:00Z</dcterms:modified>
</cp:coreProperties>
</file>